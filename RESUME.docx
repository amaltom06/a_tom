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B45721" w14:paraId="7700ABC2" w14:textId="77777777" w:rsidTr="001A3999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74A6D08B" w14:textId="77777777" w:rsidR="00545B7A" w:rsidRPr="00896201" w:rsidRDefault="00755419" w:rsidP="000C6094">
            <w:pPr>
              <w:pStyle w:val="Title"/>
              <w:jc w:val="center"/>
              <w:rPr>
                <w:b/>
                <w:bCs/>
                <w:sz w:val="44"/>
                <w:szCs w:val="44"/>
              </w:rPr>
            </w:pPr>
            <w:r w:rsidRPr="00896201">
              <w:rPr>
                <w:b/>
                <w:bCs/>
                <w:sz w:val="44"/>
                <w:szCs w:val="44"/>
              </w:rPr>
              <w:t>AMAL TOM PARAKKADEN</w:t>
            </w:r>
          </w:p>
          <w:p w14:paraId="68BD281C" w14:textId="5FE5FB85" w:rsidR="00B45721" w:rsidRPr="001A3999" w:rsidRDefault="00B45721" w:rsidP="000C6094">
            <w:pPr>
              <w:pStyle w:val="Title"/>
              <w:jc w:val="center"/>
              <w:rPr>
                <w:sz w:val="20"/>
                <w:szCs w:val="20"/>
              </w:rPr>
            </w:pPr>
            <w:r w:rsidRPr="001A3999">
              <w:rPr>
                <w:sz w:val="20"/>
                <w:szCs w:val="20"/>
              </w:rPr>
              <w:t>amaltomparakkaden@gmail.com | +91-8137819187</w:t>
            </w:r>
          </w:p>
          <w:p w14:paraId="3BB8BB0D" w14:textId="3B11049B" w:rsidR="001A3999" w:rsidRPr="001A3999" w:rsidRDefault="00000000" w:rsidP="001A3999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hyperlink r:id="rId11" w:history="1">
              <w:r w:rsidR="001A3999" w:rsidRPr="001A3999">
                <w:rPr>
                  <w:rStyle w:val="Hyperlink"/>
                  <w:sz w:val="20"/>
                  <w:szCs w:val="20"/>
                </w:rPr>
                <w:t>LINKEDIN</w:t>
              </w:r>
            </w:hyperlink>
          </w:p>
          <w:p w14:paraId="38ECA562" w14:textId="2A39F3F1" w:rsidR="001A3999" w:rsidRPr="001A3999" w:rsidRDefault="00000000" w:rsidP="001A3999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hyperlink r:id="rId12" w:history="1">
              <w:r w:rsidR="001A3999" w:rsidRPr="001A3999">
                <w:rPr>
                  <w:rStyle w:val="Hyperlink"/>
                  <w:sz w:val="20"/>
                  <w:szCs w:val="20"/>
                </w:rPr>
                <w:t>MEDIUM</w:t>
              </w:r>
            </w:hyperlink>
          </w:p>
          <w:p w14:paraId="69917B43" w14:textId="77777777" w:rsidR="001A3999" w:rsidRPr="001A3999" w:rsidRDefault="00000000" w:rsidP="001A3999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hyperlink r:id="rId13" w:history="1">
              <w:r w:rsidR="001A3999" w:rsidRPr="001A3999">
                <w:rPr>
                  <w:rStyle w:val="Hyperlink"/>
                  <w:sz w:val="20"/>
                  <w:szCs w:val="20"/>
                </w:rPr>
                <w:t>GITHUB</w:t>
              </w:r>
            </w:hyperlink>
          </w:p>
          <w:p w14:paraId="0809B20F" w14:textId="12622055" w:rsidR="001A3999" w:rsidRPr="001A3999" w:rsidRDefault="00000000" w:rsidP="001A3999">
            <w:pPr>
              <w:pStyle w:val="ListParagraph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hyperlink r:id="rId14" w:history="1">
              <w:r w:rsidR="001A3999" w:rsidRPr="001A3999">
                <w:rPr>
                  <w:rStyle w:val="Hyperlink"/>
                  <w:sz w:val="20"/>
                  <w:szCs w:val="20"/>
                </w:rPr>
                <w:t>BLOGGER</w:t>
              </w:r>
            </w:hyperlink>
          </w:p>
        </w:tc>
      </w:tr>
    </w:tbl>
    <w:p w14:paraId="3973A24F" w14:textId="16F09BB4" w:rsidR="006270A9" w:rsidRPr="00B45721" w:rsidRDefault="0007581D" w:rsidP="00141A4C">
      <w:pPr>
        <w:pStyle w:val="Heading1"/>
        <w:rPr>
          <w:bCs/>
          <w:szCs w:val="28"/>
        </w:rPr>
      </w:pPr>
      <w:r w:rsidRPr="00B45721">
        <w:rPr>
          <w:bCs/>
          <w:szCs w:val="28"/>
        </w:rPr>
        <w:t>PROFILE</w:t>
      </w:r>
    </w:p>
    <w:p w14:paraId="707C916C" w14:textId="22EC8D6D" w:rsidR="008D6B8B" w:rsidRPr="00585137" w:rsidRDefault="008D6B8B" w:rsidP="00B45721">
      <w:pPr>
        <w:pStyle w:val="NormalWeb"/>
        <w:jc w:val="both"/>
        <w:rPr>
          <w:rFonts w:asciiTheme="majorHAnsi" w:hAnsiTheme="majorHAnsi"/>
          <w:sz w:val="22"/>
          <w:szCs w:val="22"/>
        </w:rPr>
      </w:pPr>
      <w:r w:rsidRPr="00585137">
        <w:rPr>
          <w:rFonts w:asciiTheme="majorHAnsi" w:hAnsiTheme="majorHAnsi"/>
          <w:sz w:val="22"/>
          <w:szCs w:val="22"/>
        </w:rPr>
        <w:t>I'm Amal Tom Parakkaden, an MCA student passionate about cybersecurity, blending robust software development skills with hands-on experience in vulnerability assessments and penetration testing, including expertise in Python. With a Certified IT Infrastructure &amp; Cyber SOC Analyst certification, I aspire to lead as a CISO, guiding organizations in implementing effective security strategies to safeguard their digital assets.</w:t>
      </w:r>
    </w:p>
    <w:p w14:paraId="7653E38E" w14:textId="77777777" w:rsidR="00270BD7" w:rsidRPr="00B45721" w:rsidRDefault="00270BD7" w:rsidP="00270BD7">
      <w:pPr>
        <w:pStyle w:val="Heading1"/>
        <w:rPr>
          <w:bCs/>
          <w:szCs w:val="28"/>
        </w:rPr>
      </w:pPr>
      <w:r w:rsidRPr="00B45721">
        <w:rPr>
          <w:bCs/>
          <w:szCs w:val="28"/>
        </w:rPr>
        <w:t>SKILLS</w:t>
      </w:r>
    </w:p>
    <w:p w14:paraId="0B4DA564" w14:textId="77777777" w:rsidR="00270BD7" w:rsidRPr="001A3999" w:rsidRDefault="00270BD7" w:rsidP="00270BD7">
      <w:pPr>
        <w:jc w:val="both"/>
        <w:rPr>
          <w:rFonts w:asciiTheme="majorHAnsi" w:hAnsiTheme="majorHAnsi"/>
        </w:rPr>
      </w:pPr>
      <w:r w:rsidRPr="001A3999">
        <w:rPr>
          <w:rFonts w:asciiTheme="majorHAnsi" w:hAnsiTheme="majorHAnsi"/>
        </w:rPr>
        <w:t xml:space="preserve">HTML | CSS | C | C++ | JAVA | JAVASCRIPT | PYTHON | KALI LINUX | BASH SCRIPTING | PENERATION TESTING | MYSQL |NETWORKING | DBMS | CYBERSECURITY | WAZUH | SPLUNK| EXCEL | GIT | WORD | CANAVA | BURPSUITE | TOR | NMAP | PORT SCANNING | PYHON LIBRARIES | GOOGLE DORKING </w:t>
      </w:r>
    </w:p>
    <w:p w14:paraId="73813A1D" w14:textId="5B44F1B4" w:rsidR="0075155B" w:rsidRDefault="0007581D" w:rsidP="0075155B">
      <w:pPr>
        <w:pStyle w:val="Heading1"/>
        <w:rPr>
          <w:bCs/>
          <w:szCs w:val="28"/>
        </w:rPr>
      </w:pPr>
      <w:r w:rsidRPr="00B45721">
        <w:rPr>
          <w:bCs/>
          <w:szCs w:val="28"/>
        </w:rPr>
        <w:t>EXPERIENCE</w:t>
      </w:r>
    </w:p>
    <w:p w14:paraId="5F84FCCF" w14:textId="5C6E4657" w:rsidR="00060F8B" w:rsidRDefault="00060F8B" w:rsidP="00060F8B">
      <w:pPr>
        <w:pStyle w:val="Heading2"/>
        <w:rPr>
          <w:bCs/>
          <w:szCs w:val="24"/>
        </w:rPr>
      </w:pPr>
      <w:r w:rsidRPr="00B45721">
        <w:rPr>
          <w:bCs/>
          <w:szCs w:val="24"/>
        </w:rPr>
        <w:t>INTERNSHIP |</w:t>
      </w:r>
      <w:r w:rsidR="000E1838">
        <w:rPr>
          <w:bCs/>
          <w:szCs w:val="24"/>
        </w:rPr>
        <w:t xml:space="preserve"> CSRBOX</w:t>
      </w:r>
      <w:r w:rsidR="0022231A">
        <w:rPr>
          <w:bCs/>
          <w:szCs w:val="24"/>
        </w:rPr>
        <w:t xml:space="preserve"> |</w:t>
      </w:r>
      <w:r w:rsidRPr="00B45721">
        <w:rPr>
          <w:bCs/>
          <w:szCs w:val="24"/>
        </w:rPr>
        <w:t> </w:t>
      </w:r>
      <w:r>
        <w:rPr>
          <w:bCs/>
          <w:szCs w:val="24"/>
        </w:rPr>
        <w:t>IBM SKILLBUILD</w:t>
      </w:r>
      <w:r w:rsidRPr="00B45721">
        <w:rPr>
          <w:bCs/>
          <w:szCs w:val="24"/>
        </w:rPr>
        <w:t xml:space="preserve"> | </w:t>
      </w:r>
      <w:r>
        <w:rPr>
          <w:bCs/>
          <w:szCs w:val="24"/>
        </w:rPr>
        <w:t>AI-ML</w:t>
      </w:r>
      <w:r w:rsidRPr="00B45721">
        <w:rPr>
          <w:bCs/>
          <w:szCs w:val="24"/>
        </w:rPr>
        <w:t xml:space="preserve"> | </w:t>
      </w:r>
      <w:r>
        <w:rPr>
          <w:bCs/>
          <w:szCs w:val="24"/>
        </w:rPr>
        <w:t>MAY</w:t>
      </w:r>
      <w:r w:rsidRPr="00B45721">
        <w:rPr>
          <w:bCs/>
          <w:szCs w:val="24"/>
        </w:rPr>
        <w:t xml:space="preserve">/2024 – </w:t>
      </w:r>
      <w:r>
        <w:rPr>
          <w:bCs/>
          <w:szCs w:val="24"/>
        </w:rPr>
        <w:t>JULY</w:t>
      </w:r>
      <w:r w:rsidRPr="00B45721">
        <w:rPr>
          <w:bCs/>
          <w:szCs w:val="24"/>
        </w:rPr>
        <w:t>/2024</w:t>
      </w:r>
    </w:p>
    <w:p w14:paraId="024BEB00" w14:textId="77777777" w:rsidR="00060F8B" w:rsidRPr="00585137" w:rsidRDefault="00060F8B" w:rsidP="00060F8B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Developed and debugged Python code under senior guidance</w:t>
      </w:r>
    </w:p>
    <w:p w14:paraId="35831566" w14:textId="77777777" w:rsidR="00060F8B" w:rsidRPr="00585137" w:rsidRDefault="00060F8B" w:rsidP="00060F8B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Conducted unit testing and documented code for clarity and future reference.</w:t>
      </w:r>
    </w:p>
    <w:p w14:paraId="00D8BEF4" w14:textId="77777777" w:rsidR="00060F8B" w:rsidRPr="00585137" w:rsidRDefault="00060F8B" w:rsidP="00060F8B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Collaborated effectively with team members to solve technical challenges.</w:t>
      </w:r>
    </w:p>
    <w:p w14:paraId="16225968" w14:textId="77777777" w:rsidR="00060F8B" w:rsidRPr="00585137" w:rsidRDefault="00060F8B" w:rsidP="00060F8B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Demonstrated commitment to learning and implementing best practices in Python.</w:t>
      </w:r>
    </w:p>
    <w:p w14:paraId="3168F0EA" w14:textId="3ECC9830" w:rsidR="00032860" w:rsidRPr="00B45721" w:rsidRDefault="00032860" w:rsidP="008E7CA0">
      <w:pPr>
        <w:pStyle w:val="Heading2"/>
        <w:rPr>
          <w:bCs/>
          <w:szCs w:val="24"/>
        </w:rPr>
      </w:pPr>
      <w:r w:rsidRPr="00B45721">
        <w:rPr>
          <w:bCs/>
          <w:szCs w:val="24"/>
        </w:rPr>
        <w:t>INTERNSHIP</w:t>
      </w:r>
      <w:r w:rsidR="0075155B" w:rsidRPr="00B45721">
        <w:rPr>
          <w:bCs/>
          <w:szCs w:val="24"/>
        </w:rPr>
        <w:t> | </w:t>
      </w:r>
      <w:r w:rsidRPr="00B45721">
        <w:rPr>
          <w:bCs/>
          <w:szCs w:val="24"/>
        </w:rPr>
        <w:t>INTERNPE</w:t>
      </w:r>
      <w:r w:rsidR="0075155B" w:rsidRPr="00B45721">
        <w:rPr>
          <w:bCs/>
          <w:szCs w:val="24"/>
        </w:rPr>
        <w:t> |</w:t>
      </w:r>
      <w:r w:rsidR="008E7CA0" w:rsidRPr="00B45721">
        <w:rPr>
          <w:bCs/>
          <w:szCs w:val="24"/>
        </w:rPr>
        <w:t xml:space="preserve"> python |</w:t>
      </w:r>
      <w:r w:rsidR="0075155B" w:rsidRPr="00B45721">
        <w:rPr>
          <w:bCs/>
          <w:szCs w:val="24"/>
        </w:rPr>
        <w:t> </w:t>
      </w:r>
      <w:r w:rsidRPr="00B45721">
        <w:rPr>
          <w:bCs/>
          <w:szCs w:val="24"/>
        </w:rPr>
        <w:t>MAY/2024 – JUNE/2024</w:t>
      </w:r>
    </w:p>
    <w:p w14:paraId="0EB64C72" w14:textId="77777777" w:rsidR="00032860" w:rsidRPr="00585137" w:rsidRDefault="00032860" w:rsidP="00B45721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Developed and debugged Python code under senior guidance</w:t>
      </w:r>
    </w:p>
    <w:p w14:paraId="599F19B9" w14:textId="77777777" w:rsidR="00032860" w:rsidRPr="00585137" w:rsidRDefault="00032860" w:rsidP="00B45721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Conducted unit testing and documented code for clarity and future reference.</w:t>
      </w:r>
    </w:p>
    <w:p w14:paraId="39B73634" w14:textId="77777777" w:rsidR="00032860" w:rsidRPr="00585137" w:rsidRDefault="00032860" w:rsidP="00B45721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Collaborated effectively with team members to solve technical challenges.</w:t>
      </w:r>
    </w:p>
    <w:p w14:paraId="19C0D63F" w14:textId="6B4463D8" w:rsidR="00F86AA5" w:rsidRPr="00585137" w:rsidRDefault="00032860" w:rsidP="00B45721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Demonstrated commitment to learning and implementing best practices in Python.</w:t>
      </w:r>
    </w:p>
    <w:p w14:paraId="15E7E2E4" w14:textId="0F789DD4" w:rsidR="0075155B" w:rsidRPr="00B45721" w:rsidRDefault="00032860" w:rsidP="00B45721">
      <w:pPr>
        <w:pStyle w:val="Heading2"/>
        <w:rPr>
          <w:bCs/>
          <w:szCs w:val="24"/>
        </w:rPr>
      </w:pPr>
      <w:r w:rsidRPr="00B45721">
        <w:rPr>
          <w:bCs/>
          <w:szCs w:val="24"/>
        </w:rPr>
        <w:t>internship</w:t>
      </w:r>
      <w:r w:rsidR="0075155B" w:rsidRPr="00B45721">
        <w:rPr>
          <w:bCs/>
          <w:szCs w:val="24"/>
        </w:rPr>
        <w:t> | </w:t>
      </w:r>
      <w:r w:rsidRPr="00B45721">
        <w:rPr>
          <w:bCs/>
          <w:szCs w:val="24"/>
        </w:rPr>
        <w:t>plasmid</w:t>
      </w:r>
      <w:r w:rsidR="0075155B" w:rsidRPr="00B45721">
        <w:rPr>
          <w:bCs/>
          <w:szCs w:val="24"/>
        </w:rPr>
        <w:t> |</w:t>
      </w:r>
      <w:r w:rsidR="008E7CA0" w:rsidRPr="00B45721">
        <w:rPr>
          <w:bCs/>
          <w:szCs w:val="24"/>
        </w:rPr>
        <w:t xml:space="preserve"> cybersecurity |</w:t>
      </w:r>
      <w:r w:rsidR="0075155B" w:rsidRPr="00B45721">
        <w:rPr>
          <w:bCs/>
          <w:szCs w:val="24"/>
        </w:rPr>
        <w:t> </w:t>
      </w:r>
      <w:r w:rsidRPr="00B45721">
        <w:rPr>
          <w:bCs/>
          <w:szCs w:val="24"/>
        </w:rPr>
        <w:t>oct/2023 – jan/2024</w:t>
      </w:r>
    </w:p>
    <w:p w14:paraId="5655A193" w14:textId="78075F68" w:rsidR="008E7CA0" w:rsidRPr="00585137" w:rsidRDefault="008E7CA0" w:rsidP="00B45721">
      <w:pPr>
        <w:pStyle w:val="ListParagraph"/>
        <w:numPr>
          <w:ilvl w:val="0"/>
          <w:numId w:val="32"/>
        </w:numPr>
        <w:spacing w:after="0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Conducted penetration testing and vulnerability assessments using tools like Nmap.</w:t>
      </w:r>
    </w:p>
    <w:p w14:paraId="2E246091" w14:textId="52BC9136" w:rsidR="008E7CA0" w:rsidRPr="00585137" w:rsidRDefault="008E7CA0" w:rsidP="00B45721">
      <w:pPr>
        <w:pStyle w:val="ListParagraph"/>
        <w:numPr>
          <w:ilvl w:val="0"/>
          <w:numId w:val="32"/>
        </w:numPr>
        <w:spacing w:after="0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Identified and reported security vulnerabilities and weaknesses.</w:t>
      </w:r>
    </w:p>
    <w:p w14:paraId="44995E30" w14:textId="218EC068" w:rsidR="008E7CA0" w:rsidRPr="00585137" w:rsidRDefault="008E7CA0" w:rsidP="00B45721">
      <w:pPr>
        <w:pStyle w:val="ListParagraph"/>
        <w:numPr>
          <w:ilvl w:val="0"/>
          <w:numId w:val="32"/>
        </w:numPr>
        <w:spacing w:after="0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Utilized Kali Linux and Tor for secure testing and anonymity.</w:t>
      </w:r>
    </w:p>
    <w:p w14:paraId="71C880DE" w14:textId="3CBEEE23" w:rsidR="008E7CA0" w:rsidRPr="00585137" w:rsidRDefault="008E7CA0" w:rsidP="00B45721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Collaborated with team to address cybersecurity issues and enhance system defences.</w:t>
      </w:r>
    </w:p>
    <w:p w14:paraId="03C27FF2" w14:textId="7E95557F" w:rsidR="008E7CA0" w:rsidRPr="00B45721" w:rsidRDefault="008E7CA0" w:rsidP="00B45721">
      <w:pPr>
        <w:rPr>
          <w:rFonts w:asciiTheme="majorHAnsi" w:hAnsiTheme="majorHAnsi"/>
          <w:b/>
          <w:bCs/>
          <w:sz w:val="24"/>
          <w:szCs w:val="24"/>
        </w:rPr>
      </w:pPr>
      <w:r w:rsidRPr="00B45721">
        <w:rPr>
          <w:rFonts w:asciiTheme="majorHAnsi" w:hAnsiTheme="majorHAnsi"/>
          <w:b/>
          <w:bCs/>
          <w:sz w:val="24"/>
          <w:szCs w:val="24"/>
        </w:rPr>
        <w:t>PRACTICAL TRAINING | REDTEAM HACKER ACADEMY | OCT/2022-MAY/2023</w:t>
      </w:r>
    </w:p>
    <w:p w14:paraId="1AF315E5" w14:textId="41546987" w:rsidR="008E7CA0" w:rsidRPr="00585137" w:rsidRDefault="008E7CA0" w:rsidP="00B45721">
      <w:pPr>
        <w:pStyle w:val="ListParagraph"/>
        <w:numPr>
          <w:ilvl w:val="0"/>
          <w:numId w:val="33"/>
        </w:numPr>
        <w:spacing w:after="0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Executed penetration testing to identify system vulnerabilities and threats.</w:t>
      </w:r>
    </w:p>
    <w:p w14:paraId="7A9BB2DA" w14:textId="7AACB1BA" w:rsidR="008E7CA0" w:rsidRPr="00585137" w:rsidRDefault="008E7CA0" w:rsidP="00B45721">
      <w:pPr>
        <w:pStyle w:val="ListParagraph"/>
        <w:numPr>
          <w:ilvl w:val="0"/>
          <w:numId w:val="33"/>
        </w:numPr>
        <w:spacing w:after="0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Generated detailed reports on findings and recommended mitigation strategies.</w:t>
      </w:r>
    </w:p>
    <w:p w14:paraId="42294C08" w14:textId="5FE7B378" w:rsidR="008E7CA0" w:rsidRPr="00585137" w:rsidRDefault="008E7CA0" w:rsidP="00B45721">
      <w:pPr>
        <w:pStyle w:val="ListParagraph"/>
        <w:numPr>
          <w:ilvl w:val="0"/>
          <w:numId w:val="33"/>
        </w:numPr>
        <w:spacing w:after="0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Splunk and Wazuh for log management and security monitoring.</w:t>
      </w:r>
    </w:p>
    <w:p w14:paraId="18A47F3E" w14:textId="0A7ECF23" w:rsidR="008E7CA0" w:rsidRPr="00585137" w:rsidRDefault="008E7CA0" w:rsidP="00B4572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Supported Security Operations </w:t>
      </w:r>
      <w:r w:rsidR="00B45721"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Center</w:t>
      </w: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 (SOC) activities to enhance incident response.</w:t>
      </w:r>
    </w:p>
    <w:p w14:paraId="065F708C" w14:textId="77777777" w:rsidR="008D6B8B" w:rsidRPr="00B45721" w:rsidRDefault="008E7CA0" w:rsidP="00B45721">
      <w:pPr>
        <w:rPr>
          <w:rFonts w:asciiTheme="majorHAnsi" w:hAnsiTheme="majorHAnsi"/>
          <w:b/>
          <w:bCs/>
          <w:sz w:val="24"/>
          <w:szCs w:val="24"/>
        </w:rPr>
      </w:pPr>
      <w:r w:rsidRPr="00B45721">
        <w:rPr>
          <w:rFonts w:asciiTheme="majorHAnsi" w:hAnsiTheme="majorHAnsi"/>
          <w:b/>
          <w:bCs/>
          <w:sz w:val="24"/>
          <w:szCs w:val="24"/>
        </w:rPr>
        <w:t>TECHNICAL SUPPORT STAFF | STACK LIBRARY SOLUTUONS | APR/2022 – SEP/2022</w:t>
      </w:r>
    </w:p>
    <w:p w14:paraId="11D853AD" w14:textId="0D3005E9" w:rsidR="008E7CA0" w:rsidRPr="00585137" w:rsidRDefault="008E7CA0" w:rsidP="00B45721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lastRenderedPageBreak/>
        <w:t>Excel functions and formulas to automate data entry and calculations.</w:t>
      </w:r>
    </w:p>
    <w:p w14:paraId="330EDACE" w14:textId="4F376485" w:rsidR="008E7CA0" w:rsidRPr="00585137" w:rsidRDefault="008E7CA0" w:rsidP="00B45721">
      <w:pPr>
        <w:pStyle w:val="ListParagraph"/>
        <w:numPr>
          <w:ilvl w:val="0"/>
          <w:numId w:val="37"/>
        </w:numPr>
        <w:spacing w:after="0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Generated reports and visualizations to present data trends and insights effectively.</w:t>
      </w:r>
    </w:p>
    <w:p w14:paraId="047CE587" w14:textId="5C4B73BE" w:rsidR="008E7CA0" w:rsidRPr="00585137" w:rsidRDefault="008E7CA0" w:rsidP="00B45721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585137">
        <w:rPr>
          <w:rFonts w:asciiTheme="majorHAnsi" w:eastAsia="Times New Roman" w:hAnsiTheme="majorHAnsi" w:cs="Times New Roman"/>
          <w:color w:val="auto"/>
          <w:lang w:val="en-IN" w:eastAsia="en-IN"/>
        </w:rPr>
        <w:t>Collaborated with team members to streamline workflows and improve data accuracy</w:t>
      </w:r>
    </w:p>
    <w:p w14:paraId="0F5393F9" w14:textId="77777777" w:rsidR="008D6B8B" w:rsidRPr="00B45721" w:rsidRDefault="008D6B8B" w:rsidP="008D6B8B">
      <w:pPr>
        <w:pStyle w:val="Heading1"/>
        <w:rPr>
          <w:rFonts w:eastAsiaTheme="minorHAnsi" w:cstheme="minorBidi"/>
          <w:bCs/>
          <w:color w:val="auto"/>
          <w:szCs w:val="28"/>
        </w:rPr>
      </w:pPr>
      <w:r w:rsidRPr="00B45721">
        <w:rPr>
          <w:bCs/>
          <w:szCs w:val="28"/>
        </w:rPr>
        <w:t>EDUCATION</w:t>
      </w:r>
    </w:p>
    <w:p w14:paraId="14608217" w14:textId="3211B634" w:rsidR="008D6B8B" w:rsidRPr="006D00A4" w:rsidRDefault="008D6B8B" w:rsidP="00B45721">
      <w:pPr>
        <w:pStyle w:val="Heading2"/>
        <w:numPr>
          <w:ilvl w:val="0"/>
          <w:numId w:val="32"/>
        </w:numPr>
        <w:jc w:val="both"/>
        <w:rPr>
          <w:b w:val="0"/>
          <w:sz w:val="22"/>
          <w:szCs w:val="22"/>
        </w:rPr>
      </w:pPr>
      <w:r w:rsidRPr="006D00A4">
        <w:rPr>
          <w:b w:val="0"/>
          <w:sz w:val="22"/>
          <w:szCs w:val="22"/>
        </w:rPr>
        <w:t>MASTER OF COMPUTER APPLICATIONS | 2023-2025 | MUTHOOT INSTITUTE OF</w:t>
      </w:r>
      <w:r w:rsidR="00B45721" w:rsidRPr="006D00A4">
        <w:rPr>
          <w:b w:val="0"/>
          <w:sz w:val="22"/>
          <w:szCs w:val="22"/>
        </w:rPr>
        <w:t xml:space="preserve"> </w:t>
      </w:r>
      <w:r w:rsidRPr="006D00A4">
        <w:rPr>
          <w:b w:val="0"/>
          <w:sz w:val="22"/>
          <w:szCs w:val="22"/>
        </w:rPr>
        <w:t>TECHNOLOGY</w:t>
      </w:r>
      <w:r w:rsidR="00B45721" w:rsidRPr="006D00A4">
        <w:rPr>
          <w:b w:val="0"/>
          <w:sz w:val="22"/>
          <w:szCs w:val="22"/>
        </w:rPr>
        <w:t xml:space="preserve"> </w:t>
      </w:r>
      <w:r w:rsidRPr="006D00A4">
        <w:rPr>
          <w:b w:val="0"/>
          <w:sz w:val="22"/>
          <w:szCs w:val="22"/>
        </w:rPr>
        <w:t>AND SCIENCE | APJ-ABDUL KALAM TECHNOLOGICAL UNIVERSITY</w:t>
      </w:r>
    </w:p>
    <w:p w14:paraId="556B5C89" w14:textId="6B48CDA5" w:rsidR="008D6B8B" w:rsidRPr="006D00A4" w:rsidRDefault="008D6B8B" w:rsidP="00B45721">
      <w:pPr>
        <w:pStyle w:val="Heading2"/>
        <w:numPr>
          <w:ilvl w:val="0"/>
          <w:numId w:val="32"/>
        </w:numPr>
        <w:jc w:val="both"/>
        <w:rPr>
          <w:b w:val="0"/>
          <w:sz w:val="22"/>
          <w:szCs w:val="22"/>
        </w:rPr>
      </w:pPr>
      <w:r w:rsidRPr="006D00A4">
        <w:rPr>
          <w:b w:val="0"/>
          <w:sz w:val="22"/>
          <w:szCs w:val="22"/>
        </w:rPr>
        <w:t xml:space="preserve">CERTIFIED IT INFRASTRUCTURE AND CYBER SOC ANALYST | 2022-2023 | REDTEAM HACKER ACADEMY </w:t>
      </w:r>
    </w:p>
    <w:p w14:paraId="0ADB04CB" w14:textId="60091087" w:rsidR="008D6B8B" w:rsidRPr="006D00A4" w:rsidRDefault="008D6B8B" w:rsidP="00B45721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BACHELOR OF COMPUTER APPLICATIONS | 2029-2022 | MAR GREGORIOS COLLEGE OF ARTS AND SCIENCE | UNIVERSITY OF KERALA</w:t>
      </w:r>
    </w:p>
    <w:p w14:paraId="578B80DA" w14:textId="785B3040" w:rsidR="0007581D" w:rsidRPr="00B45721" w:rsidRDefault="0007581D" w:rsidP="0007581D">
      <w:pPr>
        <w:pStyle w:val="Heading1"/>
        <w:rPr>
          <w:bCs/>
          <w:szCs w:val="28"/>
        </w:rPr>
      </w:pPr>
      <w:r w:rsidRPr="00B45721">
        <w:rPr>
          <w:bCs/>
          <w:szCs w:val="28"/>
        </w:rPr>
        <w:t>PROJECTS</w:t>
      </w:r>
    </w:p>
    <w:p w14:paraId="5D56F2C5" w14:textId="2DDC2E1E" w:rsidR="008D6B8B" w:rsidRPr="006D00A4" w:rsidRDefault="008D6B8B" w:rsidP="00B45721">
      <w:pPr>
        <w:pStyle w:val="ListParagraph"/>
        <w:numPr>
          <w:ilvl w:val="0"/>
          <w:numId w:val="36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CHATBOT FOR COLLEGE WEBSITE |AI-ML | PYTHON | UNDER DEVELOPMENT</w:t>
      </w:r>
    </w:p>
    <w:p w14:paraId="72E20AFD" w14:textId="3E666BAF" w:rsidR="004C272D" w:rsidRPr="006D00A4" w:rsidRDefault="004C272D" w:rsidP="00B45721">
      <w:pPr>
        <w:pStyle w:val="ListParagraph"/>
        <w:numPr>
          <w:ilvl w:val="0"/>
          <w:numId w:val="36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 xml:space="preserve">BUILD A MACHINE LEARNING MODEL FOR WASTE CLASSIFICATION | IBM SKILLBUILD </w:t>
      </w:r>
    </w:p>
    <w:p w14:paraId="603E8F57" w14:textId="373C450F" w:rsidR="0007581D" w:rsidRPr="006D00A4" w:rsidRDefault="0007581D" w:rsidP="00B45721">
      <w:pPr>
        <w:pStyle w:val="ListParagraph"/>
        <w:numPr>
          <w:ilvl w:val="0"/>
          <w:numId w:val="36"/>
        </w:numPr>
        <w:jc w:val="both"/>
        <w:rPr>
          <w:rStyle w:val="Hyperlink"/>
          <w:rFonts w:asciiTheme="majorHAnsi" w:eastAsia="Times New Roman" w:hAnsiTheme="majorHAnsi" w:cs="Times New Roman"/>
          <w:color w:val="auto"/>
          <w:u w:val="none"/>
          <w:lang w:val="en-IN" w:eastAsia="en-IN"/>
        </w:rPr>
      </w:pPr>
      <w:r w:rsidRPr="006D00A4">
        <w:rPr>
          <w:rFonts w:asciiTheme="majorHAnsi" w:hAnsiTheme="majorHAnsi"/>
        </w:rPr>
        <w:t>KEYLOGGER | PYTHON |</w:t>
      </w: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 </w:t>
      </w:r>
      <w:hyperlink r:id="rId15" w:history="1">
        <w:r w:rsidRPr="006D00A4">
          <w:rPr>
            <w:rStyle w:val="Hyperlink"/>
            <w:rFonts w:asciiTheme="majorHAnsi" w:eastAsia="Times New Roman" w:hAnsiTheme="majorHAnsi" w:cs="Times New Roman"/>
            <w:lang w:val="en-IN" w:eastAsia="en-IN"/>
          </w:rPr>
          <w:t>Checkout code on GITHUB</w:t>
        </w:r>
      </w:hyperlink>
    </w:p>
    <w:p w14:paraId="1E322D5D" w14:textId="0755EFDA" w:rsidR="001A3999" w:rsidRPr="006D00A4" w:rsidRDefault="001A3999" w:rsidP="001A3999">
      <w:pPr>
        <w:pStyle w:val="ListParagraph"/>
        <w:numPr>
          <w:ilvl w:val="0"/>
          <w:numId w:val="36"/>
        </w:numPr>
        <w:jc w:val="both"/>
        <w:rPr>
          <w:rStyle w:val="Hyperlink"/>
          <w:rFonts w:asciiTheme="majorHAnsi" w:eastAsia="Times New Roman" w:hAnsiTheme="majorHAnsi" w:cs="Times New Roman"/>
          <w:color w:val="auto"/>
          <w:u w:val="none"/>
          <w:lang w:val="en-IN" w:eastAsia="en-IN"/>
        </w:rPr>
      </w:pPr>
      <w:r w:rsidRPr="006D00A4">
        <w:rPr>
          <w:rFonts w:asciiTheme="majorHAnsi" w:hAnsiTheme="majorHAnsi"/>
        </w:rPr>
        <w:t xml:space="preserve">WEATHER API APPLICATION | PYTHON | HTML | </w:t>
      </w:r>
      <w:hyperlink r:id="rId16" w:history="1">
        <w:r w:rsidRPr="006D00A4">
          <w:rPr>
            <w:rStyle w:val="Hyperlink"/>
            <w:rFonts w:asciiTheme="majorHAnsi" w:hAnsiTheme="majorHAnsi"/>
          </w:rPr>
          <w:t>Checkout code on GITHUB</w:t>
        </w:r>
      </w:hyperlink>
    </w:p>
    <w:p w14:paraId="4F9D97FD" w14:textId="6FBA275E" w:rsidR="0007581D" w:rsidRPr="006D00A4" w:rsidRDefault="0007581D" w:rsidP="00B45721">
      <w:pPr>
        <w:pStyle w:val="ListParagraph"/>
        <w:numPr>
          <w:ilvl w:val="0"/>
          <w:numId w:val="36"/>
        </w:numPr>
        <w:jc w:val="both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>EMPLOYYE LEAVE MANAGEMENT SYSTEM IN PHP MYSQL |</w:t>
      </w:r>
      <w:r w:rsidR="00CD1F12"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 </w:t>
      </w:r>
      <w:hyperlink r:id="rId17" w:history="1">
        <w:r w:rsidRPr="006D00A4">
          <w:rPr>
            <w:rStyle w:val="Hyperlink"/>
            <w:rFonts w:asciiTheme="majorHAnsi" w:eastAsia="Times New Roman" w:hAnsiTheme="majorHAnsi" w:cs="Times New Roman"/>
            <w:lang w:val="en-IN" w:eastAsia="en-IN"/>
          </w:rPr>
          <w:t>Checkout code on GITHUB</w:t>
        </w:r>
      </w:hyperlink>
    </w:p>
    <w:p w14:paraId="538522B4" w14:textId="16F2EA98" w:rsidR="00CD1F12" w:rsidRPr="006D00A4" w:rsidRDefault="00CD1F12" w:rsidP="00B45721">
      <w:pPr>
        <w:pStyle w:val="ListParagraph"/>
        <w:numPr>
          <w:ilvl w:val="0"/>
          <w:numId w:val="36"/>
        </w:numPr>
        <w:jc w:val="both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FOOT PRINTING WITH NMAP | </w:t>
      </w:r>
      <w:hyperlink r:id="rId18" w:history="1">
        <w:r w:rsidRPr="006D00A4">
          <w:rPr>
            <w:rStyle w:val="Hyperlink"/>
            <w:rFonts w:asciiTheme="majorHAnsi" w:eastAsia="Times New Roman" w:hAnsiTheme="majorHAnsi" w:cs="Times New Roman"/>
            <w:lang w:val="en-IN" w:eastAsia="en-IN"/>
          </w:rPr>
          <w:t>View project report</w:t>
        </w:r>
      </w:hyperlink>
    </w:p>
    <w:p w14:paraId="001E7A9A" w14:textId="584350AE" w:rsidR="00CD1F12" w:rsidRPr="006D00A4" w:rsidRDefault="00CD1F12" w:rsidP="00B45721">
      <w:pPr>
        <w:pStyle w:val="ListParagraph"/>
        <w:numPr>
          <w:ilvl w:val="0"/>
          <w:numId w:val="36"/>
        </w:numPr>
        <w:jc w:val="both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TOR TO PROTECT YOUR SYSTEM | </w:t>
      </w:r>
      <w:hyperlink r:id="rId19" w:history="1">
        <w:r w:rsidRPr="006D00A4">
          <w:rPr>
            <w:rStyle w:val="Hyperlink"/>
            <w:rFonts w:asciiTheme="majorHAnsi" w:eastAsia="Times New Roman" w:hAnsiTheme="majorHAnsi" w:cs="Times New Roman"/>
            <w:lang w:val="en-IN" w:eastAsia="en-IN"/>
          </w:rPr>
          <w:t>View project report</w:t>
        </w:r>
      </w:hyperlink>
    </w:p>
    <w:p w14:paraId="297AF688" w14:textId="0C45ECD6" w:rsidR="00CD1F12" w:rsidRPr="006D00A4" w:rsidRDefault="00CD1F12" w:rsidP="00B45721">
      <w:pPr>
        <w:pStyle w:val="ListParagraph"/>
        <w:numPr>
          <w:ilvl w:val="0"/>
          <w:numId w:val="36"/>
        </w:numPr>
        <w:jc w:val="both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NETWORK ANALYSIS | </w:t>
      </w:r>
      <w:hyperlink r:id="rId20" w:history="1">
        <w:r w:rsidRPr="006D00A4">
          <w:rPr>
            <w:rStyle w:val="Hyperlink"/>
            <w:rFonts w:asciiTheme="majorHAnsi" w:eastAsia="Times New Roman" w:hAnsiTheme="majorHAnsi" w:cs="Times New Roman"/>
            <w:lang w:val="en-IN" w:eastAsia="en-IN"/>
          </w:rPr>
          <w:t>View project report</w:t>
        </w:r>
      </w:hyperlink>
    </w:p>
    <w:p w14:paraId="719B8EA1" w14:textId="446E9DE7" w:rsidR="00CD1F12" w:rsidRPr="006D00A4" w:rsidRDefault="00CD1F12" w:rsidP="00B45721">
      <w:pPr>
        <w:pStyle w:val="ListParagraph"/>
        <w:numPr>
          <w:ilvl w:val="0"/>
          <w:numId w:val="36"/>
        </w:numPr>
        <w:jc w:val="both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WEB APPLICATION PENERATION TESTING | </w:t>
      </w:r>
      <w:hyperlink r:id="rId21" w:history="1">
        <w:r w:rsidRPr="006D00A4">
          <w:rPr>
            <w:rStyle w:val="Hyperlink"/>
            <w:rFonts w:asciiTheme="majorHAnsi" w:eastAsia="Times New Roman" w:hAnsiTheme="majorHAnsi" w:cs="Times New Roman"/>
            <w:lang w:val="en-IN" w:eastAsia="en-IN"/>
          </w:rPr>
          <w:t>View project report</w:t>
        </w:r>
      </w:hyperlink>
    </w:p>
    <w:p w14:paraId="62AC7644" w14:textId="31C195CB" w:rsidR="00CD1F12" w:rsidRPr="006D00A4" w:rsidRDefault="00CD1F12" w:rsidP="00B45721">
      <w:pPr>
        <w:pStyle w:val="ListParagraph"/>
        <w:numPr>
          <w:ilvl w:val="0"/>
          <w:numId w:val="36"/>
        </w:numPr>
        <w:jc w:val="both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EMOJIFY - ANDROID APPLICATION DESIGNED TO LISTEN MUSIC ACCORDING TO THE MOOD AND EMOTION </w:t>
      </w:r>
    </w:p>
    <w:p w14:paraId="4209670E" w14:textId="1E2266E8" w:rsidR="00CD1F12" w:rsidRPr="006D00A4" w:rsidRDefault="00CD1F12" w:rsidP="00B45721">
      <w:pPr>
        <w:pStyle w:val="ListParagraph"/>
        <w:numPr>
          <w:ilvl w:val="0"/>
          <w:numId w:val="36"/>
        </w:numPr>
        <w:jc w:val="both"/>
        <w:rPr>
          <w:rFonts w:asciiTheme="majorHAnsi" w:eastAsia="Times New Roman" w:hAnsiTheme="majorHAnsi" w:cs="Times New Roman"/>
          <w:color w:val="auto"/>
          <w:lang w:val="en-IN" w:eastAsia="en-IN"/>
        </w:rPr>
      </w:pPr>
      <w:r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 xml:space="preserve">COVID19 APP - ANDROID APPLICATION DESIGNED TO CHECK COVID-19 UPDATES AND ALL DETAILS ABOUT </w:t>
      </w:r>
      <w:r w:rsidR="008D6B8B" w:rsidRPr="006D00A4">
        <w:rPr>
          <w:rFonts w:asciiTheme="majorHAnsi" w:eastAsia="Times New Roman" w:hAnsiTheme="majorHAnsi" w:cs="Times New Roman"/>
          <w:color w:val="auto"/>
          <w:lang w:val="en-IN" w:eastAsia="en-IN"/>
        </w:rPr>
        <w:t>CORONA VIRUS</w:t>
      </w:r>
    </w:p>
    <w:p w14:paraId="11361814" w14:textId="02C41763" w:rsidR="008D6B8B" w:rsidRPr="00B45721" w:rsidRDefault="008D6B8B" w:rsidP="00B45721">
      <w:pPr>
        <w:pStyle w:val="Heading1"/>
        <w:jc w:val="both"/>
        <w:rPr>
          <w:bCs/>
          <w:szCs w:val="28"/>
        </w:rPr>
      </w:pPr>
      <w:r w:rsidRPr="00B45721">
        <w:rPr>
          <w:bCs/>
          <w:szCs w:val="28"/>
        </w:rPr>
        <w:t>CERTICATES AND AWARDS</w:t>
      </w:r>
    </w:p>
    <w:p w14:paraId="5A23DEAB" w14:textId="12107306" w:rsidR="009D7A30" w:rsidRPr="006D00A4" w:rsidRDefault="00386936" w:rsidP="009D7A30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PARTICIPATION CERFICATE | PERCEPTION 2024 – 24 HOUR NATIONAL LEVEL HACKATHON HOSTED BY STUDENT CHAPTER OF AMERICAN SOCIETY OF C</w:t>
      </w:r>
      <w:r w:rsidR="00540133" w:rsidRPr="006D00A4">
        <w:rPr>
          <w:rFonts w:asciiTheme="majorHAnsi" w:hAnsiTheme="majorHAnsi"/>
        </w:rPr>
        <w:t>I</w:t>
      </w:r>
      <w:r w:rsidRPr="006D00A4">
        <w:rPr>
          <w:rFonts w:asciiTheme="majorHAnsi" w:hAnsiTheme="majorHAnsi"/>
        </w:rPr>
        <w:t>VIL ENGINEERS</w:t>
      </w:r>
    </w:p>
    <w:p w14:paraId="7BD69228" w14:textId="3BE50440" w:rsidR="0022231A" w:rsidRPr="006D00A4" w:rsidRDefault="0033593C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 xml:space="preserve">PARTICIPATION CERTIFICATE | </w:t>
      </w:r>
      <w:r w:rsidR="00080901" w:rsidRPr="006D00A4">
        <w:rPr>
          <w:rFonts w:asciiTheme="majorHAnsi" w:hAnsiTheme="majorHAnsi"/>
        </w:rPr>
        <w:t xml:space="preserve">TECHXCEL MICROPROJECT CHALLENGE | </w:t>
      </w:r>
      <w:r w:rsidR="009D7A30" w:rsidRPr="006D00A4">
        <w:rPr>
          <w:rFonts w:asciiTheme="majorHAnsi" w:hAnsiTheme="majorHAnsi"/>
        </w:rPr>
        <w:t>IEDC</w:t>
      </w:r>
    </w:p>
    <w:p w14:paraId="37FD7F05" w14:textId="41DBBB12" w:rsidR="00386936" w:rsidRPr="006D00A4" w:rsidRDefault="00386936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FIRST PRIZE IN HACKATHON | BAGGED FIRST PRIZE IN HACKATHON CONDUCTED BY DEPARTMET OF COMPUTER APPLICATIONS OF MES AIMAT ALUVA</w:t>
      </w:r>
    </w:p>
    <w:p w14:paraId="25A48100" w14:textId="431509F1" w:rsidR="00386936" w:rsidRPr="006D00A4" w:rsidRDefault="00386936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PARTICIPATION CERFICATE | S1NGULARITY – CONDUCTED BY THE DEPARTMENT OF COMPUTER APPLICATION OF MARIAN COLLEGE KUTTIKANAM(AUTONOMOUS)</w:t>
      </w:r>
    </w:p>
    <w:p w14:paraId="192B307B" w14:textId="7DB9BD2E" w:rsidR="00386936" w:rsidRPr="006D00A4" w:rsidRDefault="00386936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NPTEL ONLINE CERTICATION | BLOCKCHAIN AND ITS APPLICATIONS | IIT KHARAGPUR</w:t>
      </w:r>
    </w:p>
    <w:p w14:paraId="599B88E4" w14:textId="0ABD72BC" w:rsidR="00386936" w:rsidRPr="006D00A4" w:rsidRDefault="00386936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 xml:space="preserve">CERTIFIED IT INFRASTRUCTURE AND CYBER SOC ANALYST | REDTEAM HACKER ACAMDEY </w:t>
      </w:r>
    </w:p>
    <w:p w14:paraId="20E7511E" w14:textId="6201DE71" w:rsidR="00386936" w:rsidRPr="006D00A4" w:rsidRDefault="00386936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 xml:space="preserve">ETHICAL HACKING </w:t>
      </w:r>
      <w:r w:rsidR="00540133" w:rsidRPr="006D00A4">
        <w:rPr>
          <w:rFonts w:asciiTheme="majorHAnsi" w:hAnsiTheme="majorHAnsi"/>
        </w:rPr>
        <w:t>ASSOCIATE</w:t>
      </w:r>
      <w:r w:rsidRPr="006D00A4">
        <w:rPr>
          <w:rFonts w:asciiTheme="majorHAnsi" w:hAnsiTheme="majorHAnsi"/>
        </w:rPr>
        <w:t xml:space="preserve"> | REDTEAM360</w:t>
      </w:r>
    </w:p>
    <w:p w14:paraId="43FF75A5" w14:textId="1C62750A" w:rsidR="00540133" w:rsidRDefault="00540133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ETHICAL HACKING ESSENTIALS | EC-COUNCIL</w:t>
      </w:r>
    </w:p>
    <w:p w14:paraId="396E291B" w14:textId="28623222" w:rsidR="000C7C9E" w:rsidRPr="006D00A4" w:rsidRDefault="00B57625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MACHINE LEARNING FUNDAMENTALS | INFOSYS SPRINGBOARD</w:t>
      </w:r>
    </w:p>
    <w:p w14:paraId="6E684D63" w14:textId="6D7FEA54" w:rsidR="008D6B8B" w:rsidRPr="006D00A4" w:rsidRDefault="008D6B8B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INTERNSHIP COMPLETION CERTIFI</w:t>
      </w:r>
      <w:r w:rsidR="00386936" w:rsidRPr="006D00A4">
        <w:rPr>
          <w:rFonts w:asciiTheme="majorHAnsi" w:hAnsiTheme="majorHAnsi"/>
        </w:rPr>
        <w:t>CATE | INTERNPE</w:t>
      </w:r>
    </w:p>
    <w:p w14:paraId="3B17AFE9" w14:textId="6767FD43" w:rsidR="005B37B8" w:rsidRPr="006D00A4" w:rsidRDefault="00386936" w:rsidP="005B37B8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INTERNSHIP COMPLETION CERFICATE | PLASMID</w:t>
      </w:r>
    </w:p>
    <w:p w14:paraId="4B8ED6B5" w14:textId="2758357E" w:rsidR="00B32EE1" w:rsidRPr="000C7C9E" w:rsidRDefault="005B37B8" w:rsidP="000C7C9E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 xml:space="preserve">INTERNSHIP COMPLETION CERFICATE | </w:t>
      </w:r>
      <w:r w:rsidR="006D00A4" w:rsidRPr="006D00A4">
        <w:rPr>
          <w:rFonts w:asciiTheme="majorHAnsi" w:hAnsiTheme="majorHAnsi"/>
        </w:rPr>
        <w:t>CSRBOX | IBM SKILLSBUILD</w:t>
      </w:r>
    </w:p>
    <w:p w14:paraId="34A48D59" w14:textId="388E09CF" w:rsidR="00755419" w:rsidRPr="006D00A4" w:rsidRDefault="00540133" w:rsidP="00B45721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</w:rPr>
      </w:pPr>
      <w:r w:rsidRPr="006D00A4">
        <w:rPr>
          <w:rFonts w:asciiTheme="majorHAnsi" w:hAnsiTheme="majorHAnsi"/>
        </w:rPr>
        <w:t>EXPERIENCE CERTIFICATE | STACK LIBRARY SOLUT</w:t>
      </w:r>
      <w:r w:rsidR="00231029" w:rsidRPr="006D00A4">
        <w:rPr>
          <w:rFonts w:asciiTheme="majorHAnsi" w:hAnsiTheme="majorHAnsi"/>
        </w:rPr>
        <w:t>IONS</w:t>
      </w:r>
    </w:p>
    <w:sectPr w:rsidR="00755419" w:rsidRPr="006D00A4" w:rsidSect="00EC3D9F">
      <w:footerReference w:type="default" r:id="rId2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822A" w14:textId="77777777" w:rsidR="00CE3F6A" w:rsidRDefault="00CE3F6A">
      <w:pPr>
        <w:spacing w:after="0"/>
      </w:pPr>
      <w:r>
        <w:separator/>
      </w:r>
    </w:p>
  </w:endnote>
  <w:endnote w:type="continuationSeparator" w:id="0">
    <w:p w14:paraId="1CD8731C" w14:textId="77777777" w:rsidR="00CE3F6A" w:rsidRDefault="00CE3F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C430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9B97" w14:textId="77777777" w:rsidR="00CE3F6A" w:rsidRDefault="00CE3F6A">
      <w:pPr>
        <w:spacing w:after="0"/>
      </w:pPr>
      <w:r>
        <w:separator/>
      </w:r>
    </w:p>
  </w:footnote>
  <w:footnote w:type="continuationSeparator" w:id="0">
    <w:p w14:paraId="00307933" w14:textId="77777777" w:rsidR="00CE3F6A" w:rsidRDefault="00CE3F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BB6998"/>
    <w:multiLevelType w:val="hybridMultilevel"/>
    <w:tmpl w:val="63065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876F50"/>
    <w:multiLevelType w:val="hybridMultilevel"/>
    <w:tmpl w:val="589E4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8678E7"/>
    <w:multiLevelType w:val="hybridMultilevel"/>
    <w:tmpl w:val="F6329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85C0BE9"/>
    <w:multiLevelType w:val="hybridMultilevel"/>
    <w:tmpl w:val="41B05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F01F7"/>
    <w:multiLevelType w:val="hybridMultilevel"/>
    <w:tmpl w:val="20A82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B593F"/>
    <w:multiLevelType w:val="hybridMultilevel"/>
    <w:tmpl w:val="4020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40464"/>
    <w:multiLevelType w:val="hybridMultilevel"/>
    <w:tmpl w:val="317A8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E61DD"/>
    <w:multiLevelType w:val="hybridMultilevel"/>
    <w:tmpl w:val="695EA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0" w15:restartNumberingAfterBreak="0">
    <w:nsid w:val="691234CB"/>
    <w:multiLevelType w:val="hybridMultilevel"/>
    <w:tmpl w:val="01CA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640FB"/>
    <w:multiLevelType w:val="hybridMultilevel"/>
    <w:tmpl w:val="6270F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9514D"/>
    <w:multiLevelType w:val="hybridMultilevel"/>
    <w:tmpl w:val="5A723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F6613"/>
    <w:multiLevelType w:val="hybridMultilevel"/>
    <w:tmpl w:val="74240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FF36B12"/>
    <w:multiLevelType w:val="hybridMultilevel"/>
    <w:tmpl w:val="BDEA5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38499">
    <w:abstractNumId w:val="9"/>
  </w:num>
  <w:num w:numId="2" w16cid:durableId="221059362">
    <w:abstractNumId w:val="9"/>
    <w:lvlOverride w:ilvl="0">
      <w:startOverride w:val="1"/>
    </w:lvlOverride>
  </w:num>
  <w:num w:numId="3" w16cid:durableId="101338033">
    <w:abstractNumId w:val="9"/>
    <w:lvlOverride w:ilvl="0">
      <w:startOverride w:val="1"/>
    </w:lvlOverride>
  </w:num>
  <w:num w:numId="4" w16cid:durableId="1281255137">
    <w:abstractNumId w:val="9"/>
    <w:lvlOverride w:ilvl="0">
      <w:startOverride w:val="1"/>
    </w:lvlOverride>
  </w:num>
  <w:num w:numId="5" w16cid:durableId="1740394912">
    <w:abstractNumId w:val="8"/>
  </w:num>
  <w:num w:numId="6" w16cid:durableId="759523518">
    <w:abstractNumId w:val="7"/>
  </w:num>
  <w:num w:numId="7" w16cid:durableId="1143040775">
    <w:abstractNumId w:val="6"/>
  </w:num>
  <w:num w:numId="8" w16cid:durableId="1976835577">
    <w:abstractNumId w:val="5"/>
  </w:num>
  <w:num w:numId="9" w16cid:durableId="492912018">
    <w:abstractNumId w:val="4"/>
  </w:num>
  <w:num w:numId="10" w16cid:durableId="1879195103">
    <w:abstractNumId w:val="3"/>
  </w:num>
  <w:num w:numId="11" w16cid:durableId="842088456">
    <w:abstractNumId w:val="2"/>
  </w:num>
  <w:num w:numId="12" w16cid:durableId="100076131">
    <w:abstractNumId w:val="1"/>
  </w:num>
  <w:num w:numId="13" w16cid:durableId="1884513313">
    <w:abstractNumId w:val="0"/>
  </w:num>
  <w:num w:numId="14" w16cid:durableId="761224545">
    <w:abstractNumId w:val="18"/>
  </w:num>
  <w:num w:numId="15" w16cid:durableId="604120682">
    <w:abstractNumId w:val="25"/>
  </w:num>
  <w:num w:numId="16" w16cid:durableId="286354875">
    <w:abstractNumId w:val="14"/>
  </w:num>
  <w:num w:numId="17" w16cid:durableId="1060903420">
    <w:abstractNumId w:val="24"/>
  </w:num>
  <w:num w:numId="18" w16cid:durableId="526606541">
    <w:abstractNumId w:val="11"/>
  </w:num>
  <w:num w:numId="19" w16cid:durableId="2121996262">
    <w:abstractNumId w:val="35"/>
  </w:num>
  <w:num w:numId="20" w16cid:durableId="1208688715">
    <w:abstractNumId w:val="26"/>
  </w:num>
  <w:num w:numId="21" w16cid:durableId="1999772737">
    <w:abstractNumId w:val="12"/>
  </w:num>
  <w:num w:numId="22" w16cid:durableId="1947230960">
    <w:abstractNumId w:val="21"/>
  </w:num>
  <w:num w:numId="23" w16cid:durableId="2060861798">
    <w:abstractNumId w:val="34"/>
  </w:num>
  <w:num w:numId="24" w16cid:durableId="22248174">
    <w:abstractNumId w:val="13"/>
  </w:num>
  <w:num w:numId="25" w16cid:durableId="1754889541">
    <w:abstractNumId w:val="16"/>
  </w:num>
  <w:num w:numId="26" w16cid:durableId="1649433828">
    <w:abstractNumId w:val="29"/>
  </w:num>
  <w:num w:numId="27" w16cid:durableId="948198104">
    <w:abstractNumId w:val="27"/>
  </w:num>
  <w:num w:numId="28" w16cid:durableId="405997587">
    <w:abstractNumId w:val="36"/>
  </w:num>
  <w:num w:numId="29" w16cid:durableId="76560785">
    <w:abstractNumId w:val="23"/>
  </w:num>
  <w:num w:numId="30" w16cid:durableId="898129762">
    <w:abstractNumId w:val="33"/>
  </w:num>
  <w:num w:numId="31" w16cid:durableId="1273516061">
    <w:abstractNumId w:val="17"/>
  </w:num>
  <w:num w:numId="32" w16cid:durableId="238491187">
    <w:abstractNumId w:val="30"/>
  </w:num>
  <w:num w:numId="33" w16cid:durableId="893472727">
    <w:abstractNumId w:val="22"/>
  </w:num>
  <w:num w:numId="34" w16cid:durableId="1605305352">
    <w:abstractNumId w:val="28"/>
  </w:num>
  <w:num w:numId="35" w16cid:durableId="149099604">
    <w:abstractNumId w:val="10"/>
  </w:num>
  <w:num w:numId="36" w16cid:durableId="614214814">
    <w:abstractNumId w:val="31"/>
  </w:num>
  <w:num w:numId="37" w16cid:durableId="461466888">
    <w:abstractNumId w:val="19"/>
  </w:num>
  <w:num w:numId="38" w16cid:durableId="2022466706">
    <w:abstractNumId w:val="15"/>
  </w:num>
  <w:num w:numId="39" w16cid:durableId="20211491">
    <w:abstractNumId w:val="32"/>
  </w:num>
  <w:num w:numId="40" w16cid:durableId="1898012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EA"/>
    <w:rsid w:val="0001582B"/>
    <w:rsid w:val="00032860"/>
    <w:rsid w:val="00060F8B"/>
    <w:rsid w:val="0007149E"/>
    <w:rsid w:val="0007581D"/>
    <w:rsid w:val="00080901"/>
    <w:rsid w:val="00082E6D"/>
    <w:rsid w:val="000A4F59"/>
    <w:rsid w:val="000C6094"/>
    <w:rsid w:val="000C7C9E"/>
    <w:rsid w:val="000E1838"/>
    <w:rsid w:val="000F6F53"/>
    <w:rsid w:val="00137193"/>
    <w:rsid w:val="00141A4C"/>
    <w:rsid w:val="001A3999"/>
    <w:rsid w:val="001B29CF"/>
    <w:rsid w:val="00210E5A"/>
    <w:rsid w:val="0022231A"/>
    <w:rsid w:val="00231029"/>
    <w:rsid w:val="00232312"/>
    <w:rsid w:val="00252883"/>
    <w:rsid w:val="00270BD7"/>
    <w:rsid w:val="0028220F"/>
    <w:rsid w:val="0029269F"/>
    <w:rsid w:val="002A1A74"/>
    <w:rsid w:val="002D147C"/>
    <w:rsid w:val="002D77E3"/>
    <w:rsid w:val="0033593C"/>
    <w:rsid w:val="00356C14"/>
    <w:rsid w:val="00360C19"/>
    <w:rsid w:val="00386936"/>
    <w:rsid w:val="003B7FA6"/>
    <w:rsid w:val="00445342"/>
    <w:rsid w:val="00450EC4"/>
    <w:rsid w:val="00460E93"/>
    <w:rsid w:val="004C272D"/>
    <w:rsid w:val="004F0B1B"/>
    <w:rsid w:val="00540133"/>
    <w:rsid w:val="00544927"/>
    <w:rsid w:val="00545B7A"/>
    <w:rsid w:val="00557E35"/>
    <w:rsid w:val="00583F9C"/>
    <w:rsid w:val="00584EB7"/>
    <w:rsid w:val="00585137"/>
    <w:rsid w:val="005851E7"/>
    <w:rsid w:val="005B37B8"/>
    <w:rsid w:val="005C4F47"/>
    <w:rsid w:val="00617B26"/>
    <w:rsid w:val="006270A9"/>
    <w:rsid w:val="00675956"/>
    <w:rsid w:val="00676587"/>
    <w:rsid w:val="00681034"/>
    <w:rsid w:val="006A3364"/>
    <w:rsid w:val="006D00A4"/>
    <w:rsid w:val="006F1C12"/>
    <w:rsid w:val="006F25FB"/>
    <w:rsid w:val="006F7A9E"/>
    <w:rsid w:val="00705944"/>
    <w:rsid w:val="00706247"/>
    <w:rsid w:val="00724CEA"/>
    <w:rsid w:val="00741202"/>
    <w:rsid w:val="0075155B"/>
    <w:rsid w:val="00755419"/>
    <w:rsid w:val="00787CAF"/>
    <w:rsid w:val="00816216"/>
    <w:rsid w:val="00834D92"/>
    <w:rsid w:val="0087734B"/>
    <w:rsid w:val="00896201"/>
    <w:rsid w:val="008D6B8B"/>
    <w:rsid w:val="008E7CA0"/>
    <w:rsid w:val="00986CA0"/>
    <w:rsid w:val="009B7B39"/>
    <w:rsid w:val="009C4DED"/>
    <w:rsid w:val="009D5933"/>
    <w:rsid w:val="009D7A30"/>
    <w:rsid w:val="009F2555"/>
    <w:rsid w:val="00A35217"/>
    <w:rsid w:val="00A931C4"/>
    <w:rsid w:val="00B32EE1"/>
    <w:rsid w:val="00B45721"/>
    <w:rsid w:val="00B56D5E"/>
    <w:rsid w:val="00B57625"/>
    <w:rsid w:val="00B9624E"/>
    <w:rsid w:val="00BD768D"/>
    <w:rsid w:val="00C61F8E"/>
    <w:rsid w:val="00CC691F"/>
    <w:rsid w:val="00CD1F12"/>
    <w:rsid w:val="00CE3F6A"/>
    <w:rsid w:val="00D66B91"/>
    <w:rsid w:val="00D66BAB"/>
    <w:rsid w:val="00D7548E"/>
    <w:rsid w:val="00D91B01"/>
    <w:rsid w:val="00DA614C"/>
    <w:rsid w:val="00DC36F0"/>
    <w:rsid w:val="00E255D4"/>
    <w:rsid w:val="00E2678F"/>
    <w:rsid w:val="00E63BB6"/>
    <w:rsid w:val="00E83E4B"/>
    <w:rsid w:val="00EC3D9F"/>
    <w:rsid w:val="00ED2268"/>
    <w:rsid w:val="00EE42A8"/>
    <w:rsid w:val="00F31B40"/>
    <w:rsid w:val="00F52D1C"/>
    <w:rsid w:val="00F86AA5"/>
    <w:rsid w:val="00FA7470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92F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E2678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032860"/>
    <w:pPr>
      <w:ind w:left="720"/>
      <w:contextualSpacing/>
    </w:pPr>
  </w:style>
  <w:style w:type="character" w:customStyle="1" w:styleId="line-clamp-1">
    <w:name w:val="line-clamp-1"/>
    <w:basedOn w:val="DefaultParagraphFont"/>
    <w:rsid w:val="0007581D"/>
  </w:style>
  <w:style w:type="character" w:styleId="Strong">
    <w:name w:val="Strong"/>
    <w:basedOn w:val="DefaultParagraphFont"/>
    <w:uiPriority w:val="22"/>
    <w:qFormat/>
    <w:rsid w:val="00075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maltom06/Employee-Leave-Management-System-in-PHP-MySQL" TargetMode="External"/><Relationship Id="rId18" Type="http://schemas.openxmlformats.org/officeDocument/2006/relationships/hyperlink" Target="https://www.linkedin.com/in/amal-tom-parakkaden/details/projects/1716219133982/single-media-viewer/?profileId=ACoAADP6R8YBAY9myqMmDSB0u7S-LzzMP4Engu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amal-tom-parakkaden/details/projects/1635543666105/single-media-viewer/?profileId=ACoAADP6R8YBAY9myqMmDSB0u7S-LzzMP4Engu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edium.com/@amaltomparakkaden" TargetMode="External"/><Relationship Id="rId17" Type="http://schemas.openxmlformats.org/officeDocument/2006/relationships/hyperlink" Target="https://github.com/amaltom06/Employee-Leave-Management-System-in-PHP-MySQ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maltom06/Weather-API-Application" TargetMode="External"/><Relationship Id="rId20" Type="http://schemas.openxmlformats.org/officeDocument/2006/relationships/hyperlink" Target="https://www.linkedin.com/in/amal-tom-parakkaden/details/projects/1635543661734/single-media-viewer/?profileId=ACoAADP6R8YBAY9myqMmDSB0u7S-LzzMP4Engu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mal-tom-parakkaden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amaltom06/keylogger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amal-tom-parakkaden/details/projects/1716219290814/single-media-viewer/?profileId=ACoAADP6R8YBAY9myqMmDSB0u7S-LzzMP4Engu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maltomparakkaden733.blogspot.com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2024-06-21T10:42:00Z</dcterms:created>
  <dcterms:modified xsi:type="dcterms:W3CDTF">2024-09-01T17:24:00Z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